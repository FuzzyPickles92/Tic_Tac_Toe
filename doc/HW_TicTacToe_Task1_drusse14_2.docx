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BC141" w14:textId="2CEA9E91" w:rsidR="00F9444C" w:rsidRDefault="0015499C">
      <w:pPr>
        <w:pStyle w:val="NoSpacing"/>
      </w:pPr>
      <w:r>
        <w:t>DeMario Russell</w:t>
      </w:r>
      <w:r w:rsidR="00663B97">
        <w:t xml:space="preserve"> – </w:t>
      </w:r>
      <w:proofErr w:type="spellStart"/>
      <w:r w:rsidR="00663B97">
        <w:t>userid</w:t>
      </w:r>
      <w:proofErr w:type="spellEnd"/>
      <w:r w:rsidR="00663B97">
        <w:t xml:space="preserve"> = drusse14</w:t>
      </w:r>
    </w:p>
    <w:p w14:paraId="6D51A3F7" w14:textId="5D595A8A" w:rsidR="00E614DD" w:rsidRDefault="0015499C">
      <w:pPr>
        <w:pStyle w:val="NoSpacing"/>
      </w:pPr>
      <w:r>
        <w:t>John Wood</w:t>
      </w:r>
    </w:p>
    <w:p w14:paraId="700C3443" w14:textId="3B5726EF" w:rsidR="00E614DD" w:rsidRDefault="0015499C">
      <w:pPr>
        <w:pStyle w:val="NoSpacing"/>
      </w:pPr>
      <w:r>
        <w:t>CIS - 285</w:t>
      </w:r>
    </w:p>
    <w:p w14:paraId="1F3DE029" w14:textId="4C3BF5BB" w:rsidR="00E614DD" w:rsidRDefault="0015499C">
      <w:pPr>
        <w:pStyle w:val="NoSpacing"/>
      </w:pPr>
      <w:r>
        <w:t>2/11/2023</w:t>
      </w:r>
    </w:p>
    <w:p w14:paraId="23CD3513" w14:textId="32DFF12D" w:rsidR="00E614DD" w:rsidRDefault="0015499C">
      <w:pPr>
        <w:pStyle w:val="Title"/>
      </w:pPr>
      <w:r>
        <w:t>HW_TICTACTOE</w:t>
      </w:r>
      <w:r w:rsidR="00691EC1">
        <w:t xml:space="preserve">: </w:t>
      </w:r>
      <w:r>
        <w:t>TASK #1</w:t>
      </w:r>
    </w:p>
    <w:p w14:paraId="6C488905" w14:textId="5B76E9E4" w:rsidR="00E614DD" w:rsidRDefault="0015499C" w:rsidP="0015499C">
      <w:r>
        <w:t xml:space="preserve">In the first task of this project/program, I was tasked with creating a UI </w:t>
      </w:r>
      <w:r w:rsidR="00314F4B">
        <w:t>using key pieces of information that was provided to me by my instructor to integrate into the program. I started this program by creating an array declaration. I created a char array named “</w:t>
      </w:r>
      <w:proofErr w:type="spellStart"/>
      <w:r w:rsidR="00314F4B">
        <w:t>arr</w:t>
      </w:r>
      <w:proofErr w:type="spellEnd"/>
      <w:r w:rsidR="00314F4B">
        <w:t xml:space="preserve">” to store the state of the board game. Each element in the array is a cell for the user to input on the game board. </w:t>
      </w:r>
      <w:r w:rsidR="00663B97">
        <w:t>Next,</w:t>
      </w:r>
      <w:r w:rsidR="00314F4B">
        <w:t xml:space="preserve"> I created the player and decision variables to keep track of who</w:t>
      </w:r>
      <w:r w:rsidR="00663B97">
        <w:t>se turn it is, and to store the player’s input. After that the</w:t>
      </w:r>
      <w:r w:rsidR="00314F4B">
        <w:t xml:space="preserve"> </w:t>
      </w:r>
      <w:r w:rsidR="00663B97">
        <w:t xml:space="preserve">I implemented the </w:t>
      </w:r>
      <w:proofErr w:type="spellStart"/>
      <w:r w:rsidR="00663B97">
        <w:t>Console.Clear</w:t>
      </w:r>
      <w:proofErr w:type="spellEnd"/>
      <w:r w:rsidR="00663B97">
        <w:t xml:space="preserve"> method to clear the console before each turn. There are many other things I did in this first take but, due to time constraints I will keep it brief. You can find out more details about my programs via the comments within the code. Overall, I learned a lot more about working with arrays in this section of the projects. I faced some bugs when I implanted the </w:t>
      </w:r>
      <w:proofErr w:type="spellStart"/>
      <w:r w:rsidR="00663B97">
        <w:t>CheckWin</w:t>
      </w:r>
      <w:proofErr w:type="spellEnd"/>
      <w:r w:rsidR="00663B97">
        <w:t xml:space="preserve"> method but I worked through it to correct the issue.</w:t>
      </w:r>
    </w:p>
    <w:sectPr w:rsidR="00E614D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76147" w14:textId="77777777" w:rsidR="002B675D" w:rsidRDefault="002B675D">
      <w:pPr>
        <w:spacing w:line="240" w:lineRule="auto"/>
      </w:pPr>
      <w:r>
        <w:separator/>
      </w:r>
    </w:p>
  </w:endnote>
  <w:endnote w:type="continuationSeparator" w:id="0">
    <w:p w14:paraId="4E4CFC6D" w14:textId="77777777" w:rsidR="002B675D" w:rsidRDefault="002B6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49F3" w14:textId="77777777" w:rsidR="002B675D" w:rsidRDefault="002B675D">
      <w:pPr>
        <w:spacing w:line="240" w:lineRule="auto"/>
      </w:pPr>
      <w:r>
        <w:separator/>
      </w:r>
    </w:p>
  </w:footnote>
  <w:footnote w:type="continuationSeparator" w:id="0">
    <w:p w14:paraId="43653A9D" w14:textId="77777777" w:rsidR="002B675D" w:rsidRDefault="002B6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BAB42" w14:textId="77777777" w:rsidR="00E614DD" w:rsidRDefault="002B675D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4A3C5" w14:textId="7580EA72" w:rsidR="00E614DD" w:rsidRDefault="00663B97">
    <w:pPr>
      <w:pStyle w:val="Header"/>
    </w:pPr>
    <w:r>
      <w:t>Russell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9C"/>
    <w:rsid w:val="00040CBB"/>
    <w:rsid w:val="000B78C8"/>
    <w:rsid w:val="00136500"/>
    <w:rsid w:val="001463B2"/>
    <w:rsid w:val="0015499C"/>
    <w:rsid w:val="001F62C0"/>
    <w:rsid w:val="00245E02"/>
    <w:rsid w:val="002B675D"/>
    <w:rsid w:val="00314F4B"/>
    <w:rsid w:val="00353B66"/>
    <w:rsid w:val="004A2675"/>
    <w:rsid w:val="004F7139"/>
    <w:rsid w:val="00663B97"/>
    <w:rsid w:val="00691EC1"/>
    <w:rsid w:val="007C53FB"/>
    <w:rsid w:val="008B7D18"/>
    <w:rsid w:val="008F1F97"/>
    <w:rsid w:val="008F4052"/>
    <w:rsid w:val="009D4EB3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01916"/>
  <w15:chartTrackingRefBased/>
  <w15:docId w15:val="{95DB3D79-F4A8-4A0E-B6D9-6667282D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Mario%20Russell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DeMario Russell</dc:creator>
  <cp:keywords/>
  <dc:description/>
  <cp:lastModifiedBy>DeMario Russell</cp:lastModifiedBy>
  <cp:revision>2</cp:revision>
  <dcterms:created xsi:type="dcterms:W3CDTF">2023-02-13T05:11:00Z</dcterms:created>
  <dcterms:modified xsi:type="dcterms:W3CDTF">2023-02-13T05:11:00Z</dcterms:modified>
  <cp:version/>
</cp:coreProperties>
</file>